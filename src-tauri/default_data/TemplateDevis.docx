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0F8F" w14:textId="77777777" w:rsidR="003018BB" w:rsidRDefault="00000000" w:rsidP="00877E49">
      <w:pPr>
        <w:pStyle w:val="Sansinterligne"/>
        <w:rPr>
          <w:sz w:val="28"/>
          <w:szCs w:val="28"/>
        </w:rPr>
      </w:pPr>
      <w:r>
        <w:rPr>
          <w:rFonts w:ascii="Comic Sans MS" w:hAnsi="Comic Sans MS"/>
          <w:b/>
          <w:noProof/>
          <w:color w:val="7030A0"/>
          <w:sz w:val="28"/>
          <w:szCs w:val="28"/>
          <w:lang w:eastAsia="fr-FR"/>
        </w:rPr>
        <w:pict w14:anchorId="37B40B86">
          <v:roundrect id="_x0000_s2050" style="position:absolute;margin-left:273.25pt;margin-top:-98.85pt;width:190.9pt;height:107.15pt;z-index:251657728" arcsize="10923f">
            <v:textbox>
              <w:txbxContent>
                <w:p w14:paraId="3BCFDFF3" w14:textId="434F74B9" w:rsidR="0090553E" w:rsidRDefault="0090553E" w:rsidP="00AB3FD7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  <w:lang w:val="fr-FR" w:eastAsia="fr-FR" w:bidi="ar-SA"/>
                    </w:rPr>
                  </w:pPr>
                </w:p>
              </w:txbxContent>
            </v:textbox>
          </v:roundrect>
        </w:pict>
      </w:r>
    </w:p>
    <w:p w14:paraId="4C12E56C" w14:textId="77777777" w:rsidR="00173947" w:rsidRDefault="00173947" w:rsidP="00173947">
      <w:pPr>
        <w:rPr>
          <w:color w:val="002060"/>
          <w:sz w:val="18"/>
          <w:szCs w:val="18"/>
          <w:lang w:val="fr-FR"/>
        </w:rPr>
      </w:pPr>
    </w:p>
    <w:p w14:paraId="0BF83F79" w14:textId="53BD2D4E" w:rsidR="003E12AB" w:rsidRPr="00CE4E80" w:rsidRDefault="00591E51" w:rsidP="00173947">
      <w:pPr>
        <w:pStyle w:val="Sansinterligne"/>
        <w:shd w:val="clear" w:color="auto" w:fill="00B0F0"/>
        <w:jc w:val="right"/>
        <w:rPr>
          <w:b/>
          <w:color w:val="FFFFFF"/>
          <w:szCs w:val="24"/>
          <w:lang w:val="fr-FR"/>
        </w:rPr>
      </w:pPr>
      <w:r>
        <w:rPr>
          <w:color w:val="FFFFFF"/>
          <w:szCs w:val="24"/>
          <w:lang w:val="fr-FR"/>
        </w:rPr>
        <w:t>Co</w:t>
      </w:r>
      <w:r w:rsidR="00FF7184">
        <w:rPr>
          <w:color w:val="FFFFFF"/>
          <w:szCs w:val="24"/>
          <w:lang w:val="fr-FR"/>
        </w:rPr>
        <w:t xml:space="preserve">ntribution </w:t>
      </w:r>
      <w:r w:rsidR="00C93B44">
        <w:rPr>
          <w:color w:val="FFFFFF"/>
          <w:szCs w:val="24"/>
          <w:lang w:val="fr-FR"/>
        </w:rPr>
        <w:t>m</w:t>
      </w:r>
      <w:r w:rsidR="00173947" w:rsidRPr="00173947">
        <w:rPr>
          <w:color w:val="FFFFFF"/>
          <w:szCs w:val="24"/>
          <w:lang w:val="fr-FR"/>
        </w:rPr>
        <w:t>ise à disposition de matériel</w:t>
      </w:r>
      <w:r w:rsidR="002E5BD1">
        <w:rPr>
          <w:color w:val="FFFFFF"/>
          <w:szCs w:val="24"/>
          <w:lang w:val="fr-FR"/>
        </w:rPr>
        <w:t xml:space="preserve"> </w:t>
      </w:r>
      <w:r w:rsidR="0036430A">
        <w:rPr>
          <w:color w:val="FFFFFF"/>
          <w:szCs w:val="24"/>
          <w:lang w:val="fr-FR"/>
        </w:rPr>
        <w:t>Son et éclairage</w:t>
      </w:r>
      <w:r w:rsidR="00173947" w:rsidRPr="00173947">
        <w:rPr>
          <w:color w:val="FFFFFF"/>
          <w:szCs w:val="24"/>
          <w:lang w:val="fr-FR"/>
        </w:rPr>
        <w:t xml:space="preserve"> </w:t>
      </w:r>
    </w:p>
    <w:p w14:paraId="7376AF90" w14:textId="2B3A1B3A" w:rsidR="00FC4251" w:rsidRDefault="00FC4251" w:rsidP="0047228C">
      <w:pPr>
        <w:rPr>
          <w:color w:val="002060"/>
          <w:sz w:val="18"/>
          <w:szCs w:val="18"/>
          <w:lang w:val="fr-FR"/>
        </w:rPr>
      </w:pPr>
    </w:p>
    <w:p w14:paraId="6F3359E8" w14:textId="77777777" w:rsidR="00FC4251" w:rsidRDefault="00FC4251" w:rsidP="0047228C">
      <w:pPr>
        <w:rPr>
          <w:color w:val="002060"/>
          <w:sz w:val="18"/>
          <w:szCs w:val="18"/>
          <w:lang w:val="fr-FR"/>
        </w:rPr>
      </w:pPr>
    </w:p>
    <w:tbl>
      <w:tblPr>
        <w:tblStyle w:val="Style1"/>
        <w:tblW w:w="9322" w:type="dxa"/>
        <w:tblBorders>
          <w:top w:val="single" w:sz="12" w:space="0" w:color="00B0F0"/>
          <w:left w:val="single" w:sz="12" w:space="0" w:color="00B0F0"/>
          <w:bottom w:val="single" w:sz="12" w:space="0" w:color="00B0F0"/>
          <w:right w:val="single" w:sz="12" w:space="0" w:color="00B0F0"/>
          <w:insideH w:val="single" w:sz="6" w:space="0" w:color="00B0F0"/>
          <w:insideV w:val="single" w:sz="6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843"/>
        <w:gridCol w:w="1134"/>
        <w:gridCol w:w="1559"/>
      </w:tblGrid>
      <w:tr w:rsidR="0022336E" w:rsidRPr="00243580" w14:paraId="73F52F38" w14:textId="77777777" w:rsidTr="00FD41AC">
        <w:tc>
          <w:tcPr>
            <w:tcW w:w="4786" w:type="dxa"/>
            <w:shd w:val="clear" w:color="auto" w:fill="00B0F0"/>
          </w:tcPr>
          <w:p w14:paraId="3594F4EC" w14:textId="77777777" w:rsidR="0022336E" w:rsidRPr="000779A7" w:rsidRDefault="0022336E" w:rsidP="00352358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</w:pPr>
            <w:r w:rsidRPr="000779A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  <w:t>Dénomination</w:t>
            </w:r>
          </w:p>
        </w:tc>
        <w:tc>
          <w:tcPr>
            <w:tcW w:w="1843" w:type="dxa"/>
            <w:shd w:val="clear" w:color="auto" w:fill="00B0F0"/>
          </w:tcPr>
          <w:p w14:paraId="2E84C492" w14:textId="77777777" w:rsidR="0022336E" w:rsidRPr="000779A7" w:rsidRDefault="0022336E" w:rsidP="00352358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</w:pPr>
            <w:r w:rsidRPr="000779A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  <w:t>VLU</w:t>
            </w:r>
          </w:p>
        </w:tc>
        <w:tc>
          <w:tcPr>
            <w:tcW w:w="1134" w:type="dxa"/>
            <w:shd w:val="clear" w:color="auto" w:fill="00B0F0"/>
          </w:tcPr>
          <w:p w14:paraId="3675EFC7" w14:textId="77777777" w:rsidR="0022336E" w:rsidRPr="000779A7" w:rsidRDefault="0022336E" w:rsidP="00352358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</w:pPr>
            <w:r w:rsidRPr="000779A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  <w:t>Unités</w:t>
            </w:r>
          </w:p>
        </w:tc>
        <w:tc>
          <w:tcPr>
            <w:tcW w:w="1559" w:type="dxa"/>
            <w:shd w:val="clear" w:color="auto" w:fill="00B0F0"/>
          </w:tcPr>
          <w:p w14:paraId="657C7DDB" w14:textId="77777777" w:rsidR="0022336E" w:rsidRPr="000779A7" w:rsidRDefault="0022336E" w:rsidP="00352358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</w:pPr>
            <w:r w:rsidRPr="000779A7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fr-FR" w:eastAsia="fr-FR" w:bidi="ar-SA"/>
              </w:rPr>
              <w:t>Total</w:t>
            </w:r>
          </w:p>
        </w:tc>
      </w:tr>
      <w:tr w:rsidR="0022336E" w:rsidRPr="00243580" w14:paraId="34904FF1" w14:textId="77777777" w:rsidTr="00FD41AC">
        <w:tc>
          <w:tcPr>
            <w:tcW w:w="4786" w:type="dxa"/>
          </w:tcPr>
          <w:p w14:paraId="2021706E" w14:textId="7E5629BD" w:rsidR="0022336E" w:rsidRPr="000779A7" w:rsidRDefault="0022336E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Technicien</w:t>
            </w:r>
            <w:r w:rsidR="00082C2C"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843" w:type="dxa"/>
          </w:tcPr>
          <w:p w14:paraId="3DE2F3D1" w14:textId="4A8C359D" w:rsidR="0022336E" w:rsidRPr="000779A7" w:rsidRDefault="00AB3FD7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22336E" w:rsidRPr="000779A7"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  <w:tc>
          <w:tcPr>
            <w:tcW w:w="1134" w:type="dxa"/>
          </w:tcPr>
          <w:p w14:paraId="46B07A2F" w14:textId="577B3EF5" w:rsidR="0022336E" w:rsidRPr="000779A7" w:rsidRDefault="00862D1A" w:rsidP="000E3097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1</w:t>
            </w:r>
          </w:p>
        </w:tc>
        <w:tc>
          <w:tcPr>
            <w:tcW w:w="1559" w:type="dxa"/>
          </w:tcPr>
          <w:p w14:paraId="7B4C2E12" w14:textId="75D0098B" w:rsidR="0022336E" w:rsidRPr="000779A7" w:rsidRDefault="00BE101E" w:rsidP="00FD41AC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</w:tr>
      <w:tr w:rsidR="0022336E" w:rsidRPr="00243580" w14:paraId="66E6D2BD" w14:textId="77777777" w:rsidTr="00FD41AC">
        <w:tc>
          <w:tcPr>
            <w:tcW w:w="4786" w:type="dxa"/>
          </w:tcPr>
          <w:p w14:paraId="1F579D81" w14:textId="77777777" w:rsidR="0022336E" w:rsidRPr="000779A7" w:rsidRDefault="0022336E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Transport</w:t>
            </w:r>
          </w:p>
        </w:tc>
        <w:tc>
          <w:tcPr>
            <w:tcW w:w="1843" w:type="dxa"/>
          </w:tcPr>
          <w:p w14:paraId="7F42263E" w14:textId="10262172" w:rsidR="0022336E" w:rsidRPr="000779A7" w:rsidRDefault="0022336E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0,</w:t>
            </w:r>
            <w:r w:rsidR="0066310E">
              <w:rPr>
                <w:rFonts w:ascii="Arial" w:hAnsi="Arial" w:cs="Arial"/>
                <w:sz w:val="18"/>
                <w:szCs w:val="18"/>
                <w:lang w:val="fr-FR"/>
              </w:rPr>
              <w:t>7</w:t>
            </w: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0</w:t>
            </w:r>
            <w:r w:rsidR="008274FA"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  <w:tc>
          <w:tcPr>
            <w:tcW w:w="1134" w:type="dxa"/>
          </w:tcPr>
          <w:p w14:paraId="27C20432" w14:textId="7FF1AEE8" w:rsidR="0022336E" w:rsidRPr="000779A7" w:rsidRDefault="0022336E" w:rsidP="000E3097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</w:tcPr>
          <w:p w14:paraId="5927CCC0" w14:textId="490AFEB9" w:rsidR="0022336E" w:rsidRPr="000779A7" w:rsidRDefault="009B57A6" w:rsidP="00FD41AC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</w:t>
            </w:r>
            <w:r w:rsidR="00BE101E"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</w:tr>
      <w:tr w:rsidR="0022336E" w:rsidRPr="00243580" w14:paraId="4DCE25C2" w14:textId="77777777" w:rsidTr="00FD41AC">
        <w:tc>
          <w:tcPr>
            <w:tcW w:w="4786" w:type="dxa"/>
          </w:tcPr>
          <w:p w14:paraId="402F9991" w14:textId="73786E26" w:rsidR="0022336E" w:rsidRPr="000779A7" w:rsidRDefault="00423D80" w:rsidP="003C2B2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Matériel (détails page suivante)</w:t>
            </w:r>
          </w:p>
        </w:tc>
        <w:tc>
          <w:tcPr>
            <w:tcW w:w="1843" w:type="dxa"/>
          </w:tcPr>
          <w:p w14:paraId="7D2321A5" w14:textId="77777777" w:rsidR="0022336E" w:rsidRPr="000779A7" w:rsidRDefault="0022336E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47CEAC34" w14:textId="77777777" w:rsidR="0022336E" w:rsidRPr="000779A7" w:rsidRDefault="0022336E" w:rsidP="0047228C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</w:tcPr>
          <w:p w14:paraId="5EB12B11" w14:textId="45DAE855" w:rsidR="0022336E" w:rsidRPr="000779A7" w:rsidRDefault="00BE101E" w:rsidP="00FD41AC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</w:tr>
      <w:tr w:rsidR="0022336E" w:rsidRPr="00243580" w14:paraId="1679333D" w14:textId="77777777" w:rsidTr="00FD41AC">
        <w:tc>
          <w:tcPr>
            <w:tcW w:w="9322" w:type="dxa"/>
            <w:gridSpan w:val="4"/>
          </w:tcPr>
          <w:p w14:paraId="788B639B" w14:textId="4B19ABCB" w:rsidR="0022336E" w:rsidRPr="00243580" w:rsidRDefault="0022336E" w:rsidP="0047228C">
            <w:pPr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</w:tr>
      <w:tr w:rsidR="00293540" w:rsidRPr="00243580" w14:paraId="2466B0DF" w14:textId="77777777" w:rsidTr="00FD41AC">
        <w:tc>
          <w:tcPr>
            <w:tcW w:w="4786" w:type="dxa"/>
          </w:tcPr>
          <w:p w14:paraId="42AF5D70" w14:textId="0C4645BE" w:rsidR="00293540" w:rsidRPr="003060B0" w:rsidRDefault="00293540" w:rsidP="00293540">
            <w:pPr>
              <w:rPr>
                <w:rFonts w:ascii="Arial" w:hAnsi="Arial" w:cs="Arial"/>
                <w:color w:val="00B0F0"/>
                <w:sz w:val="18"/>
                <w:szCs w:val="18"/>
                <w:lang w:val="fr-FR"/>
              </w:rPr>
            </w:pPr>
            <w:r w:rsidRPr="000E3097">
              <w:rPr>
                <w:rFonts w:ascii="Arial" w:hAnsi="Arial" w:cs="Arial"/>
                <w:sz w:val="18"/>
                <w:szCs w:val="18"/>
                <w:lang w:val="fr-FR"/>
              </w:rPr>
              <w:t>Valeur à Assurer</w:t>
            </w:r>
          </w:p>
        </w:tc>
        <w:tc>
          <w:tcPr>
            <w:tcW w:w="1843" w:type="dxa"/>
          </w:tcPr>
          <w:p w14:paraId="5CA066F4" w14:textId="77777777" w:rsidR="00293540" w:rsidRPr="000E3097" w:rsidRDefault="00293540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109A939B" w14:textId="77777777" w:rsidR="00293540" w:rsidRPr="000E3097" w:rsidRDefault="00293540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</w:tcPr>
          <w:p w14:paraId="151D698B" w14:textId="77777777" w:rsidR="00293540" w:rsidRPr="000E3097" w:rsidRDefault="00293540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293540" w:rsidRPr="00243580" w14:paraId="76748AA8" w14:textId="77777777" w:rsidTr="00FD41AC">
        <w:tc>
          <w:tcPr>
            <w:tcW w:w="4786" w:type="dxa"/>
          </w:tcPr>
          <w:p w14:paraId="129C1768" w14:textId="49CE4C77" w:rsidR="00293540" w:rsidRPr="000E3097" w:rsidRDefault="00293540" w:rsidP="00293540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Adhésion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morale </w:t>
            </w:r>
            <w:r w:rsidRPr="000779A7">
              <w:rPr>
                <w:rFonts w:ascii="Arial" w:hAnsi="Arial" w:cs="Arial"/>
                <w:sz w:val="18"/>
                <w:szCs w:val="18"/>
                <w:lang w:val="fr-FR"/>
              </w:rPr>
              <w:t>année scolaire</w:t>
            </w:r>
            <w:r>
              <w:rPr>
                <w:rFonts w:ascii="Arial" w:hAnsi="Arial" w:cs="Arial"/>
                <w:sz w:val="18"/>
                <w:szCs w:val="18"/>
                <w:lang w:val="fr-FR"/>
              </w:rPr>
              <w:t xml:space="preserve"> 202/202</w:t>
            </w:r>
            <w:r w:rsidR="00423D80">
              <w:rPr>
                <w:rFonts w:ascii="Arial" w:hAnsi="Arial" w:cs="Arial"/>
                <w:sz w:val="18"/>
                <w:szCs w:val="18"/>
                <w:lang w:val="fr-FR"/>
              </w:rPr>
              <w:t>5</w:t>
            </w:r>
          </w:p>
        </w:tc>
        <w:tc>
          <w:tcPr>
            <w:tcW w:w="1843" w:type="dxa"/>
          </w:tcPr>
          <w:p w14:paraId="093AB3B2" w14:textId="77777777" w:rsidR="00293540" w:rsidRPr="000E3097" w:rsidRDefault="00293540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2C0C6F02" w14:textId="77777777" w:rsidR="00293540" w:rsidRPr="000E3097" w:rsidRDefault="00293540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</w:tcPr>
          <w:p w14:paraId="740B742B" w14:textId="7A0FD8A5" w:rsidR="00293540" w:rsidRPr="000E3097" w:rsidRDefault="009B57A6" w:rsidP="00293540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  <w:r>
              <w:rPr>
                <w:rFonts w:ascii="Arial" w:hAnsi="Arial" w:cs="Arial"/>
                <w:sz w:val="18"/>
                <w:szCs w:val="18"/>
                <w:lang w:val="fr-FR"/>
              </w:rPr>
              <w:t>€</w:t>
            </w:r>
          </w:p>
        </w:tc>
      </w:tr>
      <w:tr w:rsidR="00AB3FD7" w:rsidRPr="00243580" w14:paraId="16C3331C" w14:textId="77777777" w:rsidTr="00AB3FD7">
        <w:tc>
          <w:tcPr>
            <w:tcW w:w="4786" w:type="dxa"/>
            <w:shd w:val="clear" w:color="auto" w:fill="00B0F0"/>
          </w:tcPr>
          <w:p w14:paraId="52ACC5F9" w14:textId="2831FA55" w:rsidR="00AB3FD7" w:rsidRPr="00243580" w:rsidRDefault="00AB3FD7" w:rsidP="00AB3FD7">
            <w:pPr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  <w:tc>
          <w:tcPr>
            <w:tcW w:w="1843" w:type="dxa"/>
            <w:shd w:val="clear" w:color="auto" w:fill="00B0F0"/>
          </w:tcPr>
          <w:p w14:paraId="4933C6C3" w14:textId="77777777" w:rsidR="00AB3FD7" w:rsidRPr="000E3097" w:rsidRDefault="00AB3FD7" w:rsidP="00AB3FD7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  <w:shd w:val="clear" w:color="auto" w:fill="00B0F0"/>
          </w:tcPr>
          <w:p w14:paraId="625CF07E" w14:textId="77777777" w:rsidR="00AB3FD7" w:rsidRPr="000E3097" w:rsidRDefault="00AB3FD7" w:rsidP="00AB3FD7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  <w:shd w:val="clear" w:color="auto" w:fill="00B0F0"/>
          </w:tcPr>
          <w:p w14:paraId="228300D2" w14:textId="3032CEBD" w:rsidR="00AB3FD7" w:rsidRPr="000E3097" w:rsidRDefault="00AB3FD7" w:rsidP="00AB3FD7">
            <w:pPr>
              <w:jc w:val="right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F318A5" w:rsidRPr="00243580" w14:paraId="690B151D" w14:textId="77777777" w:rsidTr="00FD41AC">
        <w:tc>
          <w:tcPr>
            <w:tcW w:w="4786" w:type="dxa"/>
          </w:tcPr>
          <w:p w14:paraId="6FF844BE" w14:textId="51E3EE1E" w:rsidR="00F318A5" w:rsidRPr="00243580" w:rsidRDefault="00F318A5" w:rsidP="00F318A5">
            <w:pPr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  <w:tc>
          <w:tcPr>
            <w:tcW w:w="1843" w:type="dxa"/>
          </w:tcPr>
          <w:p w14:paraId="227214A7" w14:textId="77777777" w:rsidR="00F318A5" w:rsidRPr="00243580" w:rsidRDefault="00F318A5" w:rsidP="00F318A5">
            <w:pPr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  <w:tc>
          <w:tcPr>
            <w:tcW w:w="1134" w:type="dxa"/>
          </w:tcPr>
          <w:p w14:paraId="0D8F063D" w14:textId="77777777" w:rsidR="00F318A5" w:rsidRPr="00243580" w:rsidRDefault="00F318A5" w:rsidP="00F318A5">
            <w:pPr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  <w:tc>
          <w:tcPr>
            <w:tcW w:w="1559" w:type="dxa"/>
          </w:tcPr>
          <w:p w14:paraId="42EF1525" w14:textId="789A48B3" w:rsidR="00F318A5" w:rsidRPr="00243580" w:rsidRDefault="00F318A5" w:rsidP="00F318A5">
            <w:pPr>
              <w:jc w:val="right"/>
              <w:rPr>
                <w:rFonts w:ascii="Arial" w:hAnsi="Arial" w:cs="Arial"/>
                <w:color w:val="002060"/>
                <w:sz w:val="18"/>
                <w:szCs w:val="18"/>
                <w:lang w:val="fr-FR"/>
              </w:rPr>
            </w:pPr>
          </w:p>
        </w:tc>
      </w:tr>
      <w:tr w:rsidR="00293540" w:rsidRPr="00243580" w14:paraId="41356523" w14:textId="77777777" w:rsidTr="00FD41AC">
        <w:tc>
          <w:tcPr>
            <w:tcW w:w="4786" w:type="dxa"/>
            <w:shd w:val="clear" w:color="auto" w:fill="00B0F0"/>
          </w:tcPr>
          <w:p w14:paraId="6935F038" w14:textId="77777777" w:rsidR="00293540" w:rsidRPr="000779A7" w:rsidRDefault="00293540" w:rsidP="00293540">
            <w:pPr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</w:pPr>
            <w:r w:rsidRPr="000779A7"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  <w:t>TOTAL Général</w:t>
            </w:r>
          </w:p>
        </w:tc>
        <w:tc>
          <w:tcPr>
            <w:tcW w:w="1843" w:type="dxa"/>
            <w:shd w:val="clear" w:color="auto" w:fill="00B0F0"/>
          </w:tcPr>
          <w:p w14:paraId="554D89C1" w14:textId="77777777" w:rsidR="00293540" w:rsidRPr="000779A7" w:rsidRDefault="00293540" w:rsidP="00293540">
            <w:pPr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</w:pPr>
          </w:p>
        </w:tc>
        <w:tc>
          <w:tcPr>
            <w:tcW w:w="1134" w:type="dxa"/>
            <w:shd w:val="clear" w:color="auto" w:fill="00B0F0"/>
          </w:tcPr>
          <w:p w14:paraId="1AAAA328" w14:textId="77777777" w:rsidR="00293540" w:rsidRPr="000779A7" w:rsidRDefault="00293540" w:rsidP="00293540">
            <w:pPr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</w:pPr>
          </w:p>
        </w:tc>
        <w:tc>
          <w:tcPr>
            <w:tcW w:w="1559" w:type="dxa"/>
            <w:shd w:val="clear" w:color="auto" w:fill="00B0F0"/>
          </w:tcPr>
          <w:p w14:paraId="1F41FA8B" w14:textId="4CF734FE" w:rsidR="00293540" w:rsidRPr="000779A7" w:rsidRDefault="00293540" w:rsidP="00293540">
            <w:pPr>
              <w:jc w:val="right"/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  <w:lang w:val="fr-FR"/>
              </w:rPr>
              <w:t>€</w:t>
            </w:r>
          </w:p>
        </w:tc>
      </w:tr>
    </w:tbl>
    <w:p w14:paraId="3875C3DC" w14:textId="77777777" w:rsidR="005B24DD" w:rsidRDefault="005B24DD" w:rsidP="0047228C">
      <w:pPr>
        <w:rPr>
          <w:color w:val="002060"/>
          <w:sz w:val="18"/>
          <w:szCs w:val="18"/>
          <w:lang w:val="fr-FR"/>
        </w:rPr>
      </w:pPr>
    </w:p>
    <w:p w14:paraId="18E7A817" w14:textId="77777777" w:rsidR="005B24DD" w:rsidRDefault="005B24DD" w:rsidP="0047228C">
      <w:pPr>
        <w:rPr>
          <w:color w:val="002060"/>
          <w:sz w:val="18"/>
          <w:szCs w:val="18"/>
          <w:lang w:val="fr-FR"/>
        </w:rPr>
      </w:pPr>
    </w:p>
    <w:p w14:paraId="0A2833AE" w14:textId="77777777" w:rsidR="005B24DD" w:rsidRDefault="005B24DD" w:rsidP="0047228C">
      <w:pPr>
        <w:rPr>
          <w:color w:val="002060"/>
          <w:sz w:val="18"/>
          <w:szCs w:val="18"/>
          <w:lang w:val="fr-FR"/>
        </w:rPr>
      </w:pPr>
    </w:p>
    <w:p w14:paraId="7224A9B9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470600B1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03DA254C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31DE87AE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6565AEB3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60E05CFA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4E587A6F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31D1C663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449B7617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07E603D1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43319264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60EB694C" w14:textId="77777777" w:rsidR="00B27588" w:rsidRDefault="00B27588" w:rsidP="0047228C">
      <w:pPr>
        <w:rPr>
          <w:color w:val="002060"/>
          <w:sz w:val="18"/>
          <w:szCs w:val="18"/>
          <w:lang w:val="fr-FR"/>
        </w:rPr>
      </w:pPr>
    </w:p>
    <w:p w14:paraId="43534BF7" w14:textId="77777777" w:rsidR="005B24DD" w:rsidRDefault="005B24DD" w:rsidP="0047228C">
      <w:pPr>
        <w:rPr>
          <w:color w:val="002060"/>
          <w:sz w:val="18"/>
          <w:szCs w:val="18"/>
          <w:lang w:val="fr-FR"/>
        </w:rPr>
      </w:pPr>
    </w:p>
    <w:p w14:paraId="22317BEF" w14:textId="0605460A" w:rsidR="00F96801" w:rsidRDefault="005B24DD" w:rsidP="00F96801">
      <w:pPr>
        <w:rPr>
          <w:color w:val="002060"/>
          <w:sz w:val="18"/>
          <w:szCs w:val="18"/>
          <w:lang w:val="fr-FR"/>
        </w:rPr>
      </w:pPr>
      <w:r>
        <w:rPr>
          <w:color w:val="002060"/>
          <w:sz w:val="18"/>
          <w:szCs w:val="18"/>
          <w:lang w:val="fr-FR"/>
        </w:rPr>
        <w:t>En vous remerciant pour votre confiance.</w:t>
      </w:r>
    </w:p>
    <w:p w14:paraId="03F7FEF8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1EF4A9F5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5958C016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41DD0F37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1CEFCD0A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44B68E71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0C97259B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63A4B12F" w14:textId="77777777" w:rsidR="004C7C2D" w:rsidRDefault="004C7C2D" w:rsidP="00F96801">
      <w:pPr>
        <w:rPr>
          <w:color w:val="002060"/>
          <w:sz w:val="18"/>
          <w:szCs w:val="18"/>
          <w:lang w:val="fr-FR"/>
        </w:rPr>
      </w:pPr>
    </w:p>
    <w:p w14:paraId="66D890A5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1E8BFADD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24DA98A6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5C18639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000BB1D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EA46352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289E58C8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5791A97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12DED7D3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FCC7CD8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572B3720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70DF4347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bookmarkStart w:id="0" w:name="_MON_1799076347"/>
    <w:bookmarkEnd w:id="0"/>
    <w:p w14:paraId="65A11BAD" w14:textId="28AB78FC" w:rsidR="00423D80" w:rsidRDefault="00882D01" w:rsidP="00F96801">
      <w:pPr>
        <w:rPr>
          <w:color w:val="002060"/>
          <w:sz w:val="18"/>
          <w:szCs w:val="18"/>
          <w:lang w:val="fr-FR"/>
        </w:rPr>
      </w:pPr>
      <w:r>
        <w:rPr>
          <w:color w:val="002060"/>
          <w:sz w:val="18"/>
          <w:szCs w:val="18"/>
          <w:lang w:val="fr-FR"/>
        </w:rPr>
        <w:object w:dxaOrig="9908" w:dyaOrig="7223" w14:anchorId="54F4A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61.5pt" o:ole="">
            <v:imagedata r:id="rId8" o:title=""/>
          </v:shape>
          <o:OLEObject Type="Embed" ProgID="Excel.Sheet.12" ShapeID="_x0000_i1025" DrawAspect="Content" ObjectID="_1811923745" r:id="rId9"/>
        </w:object>
      </w:r>
    </w:p>
    <w:p w14:paraId="3E38E3F8" w14:textId="77777777" w:rsidR="00FA3526" w:rsidRDefault="00FA3526" w:rsidP="00F96801">
      <w:pPr>
        <w:rPr>
          <w:color w:val="002060"/>
          <w:sz w:val="18"/>
          <w:szCs w:val="18"/>
          <w:lang w:val="fr-FR"/>
        </w:rPr>
      </w:pPr>
    </w:p>
    <w:p w14:paraId="1C75A272" w14:textId="4835BC43" w:rsidR="00423D80" w:rsidRDefault="00423D80" w:rsidP="00F96801">
      <w:pPr>
        <w:rPr>
          <w:color w:val="002060"/>
          <w:sz w:val="18"/>
          <w:szCs w:val="18"/>
          <w:lang w:val="fr-FR"/>
        </w:rPr>
      </w:pPr>
      <w:r>
        <w:rPr>
          <w:noProof/>
          <w:color w:val="002060"/>
          <w:sz w:val="18"/>
          <w:szCs w:val="18"/>
          <w:lang w:val="fr-FR"/>
        </w:rPr>
        <w:drawing>
          <wp:inline distT="0" distB="0" distL="0" distR="0" wp14:anchorId="508425B0" wp14:editId="52AD4894">
            <wp:extent cx="5851525" cy="681990"/>
            <wp:effectExtent l="0" t="0" r="0" b="0"/>
            <wp:docPr id="11721112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111295" name="Image 1172111295"/>
                    <pic:cNvPicPr/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140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6CB1C486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2CDFC0FA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1CE3E14C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5570718E" w14:textId="42B8C246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6F4CDB33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03D44F0D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F0F742E" w14:textId="77777777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6684ACB1" w14:textId="59CBF23D" w:rsidR="00423D80" w:rsidRDefault="00423D80" w:rsidP="00F96801">
      <w:pPr>
        <w:rPr>
          <w:color w:val="002060"/>
          <w:sz w:val="18"/>
          <w:szCs w:val="18"/>
          <w:lang w:val="fr-FR"/>
        </w:rPr>
      </w:pPr>
    </w:p>
    <w:p w14:paraId="4B98EC49" w14:textId="05E5A4D1" w:rsidR="004C7C2D" w:rsidRPr="00A573F7" w:rsidRDefault="004C7C2D" w:rsidP="00F96801">
      <w:pPr>
        <w:rPr>
          <w:color w:val="002060"/>
          <w:sz w:val="18"/>
          <w:szCs w:val="18"/>
          <w:lang w:val="fr-FR"/>
        </w:rPr>
      </w:pPr>
    </w:p>
    <w:sectPr w:rsidR="004C7C2D" w:rsidRPr="00A573F7" w:rsidSect="00D13195">
      <w:headerReference w:type="default" r:id="rId11"/>
      <w:footerReference w:type="default" r:id="rId12"/>
      <w:pgSz w:w="11906" w:h="16838"/>
      <w:pgMar w:top="1417" w:right="1274" w:bottom="1417" w:left="1417" w:header="680" w:footer="2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F1C69" w14:textId="77777777" w:rsidR="00C26228" w:rsidRDefault="00C26228" w:rsidP="008E741D">
      <w:r>
        <w:separator/>
      </w:r>
    </w:p>
  </w:endnote>
  <w:endnote w:type="continuationSeparator" w:id="0">
    <w:p w14:paraId="671F8698" w14:textId="77777777" w:rsidR="00C26228" w:rsidRDefault="00C26228" w:rsidP="008E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707A4" w14:textId="6919D26B" w:rsidR="00DD7912" w:rsidRPr="00DD7912" w:rsidRDefault="00F96801" w:rsidP="00467BE6">
    <w:pPr>
      <w:pStyle w:val="Pieddepage"/>
      <w:jc w:val="center"/>
      <w:rPr>
        <w:color w:val="7F7F7F"/>
        <w:lang w:val="fr-FR"/>
      </w:rPr>
    </w:pPr>
    <w:r>
      <w:rPr>
        <w:noProof/>
        <w:color w:val="7F7F7F"/>
        <w:lang w:val="fr-FR" w:eastAsia="fr-FR" w:bidi="ar-SA"/>
      </w:rPr>
      <w:drawing>
        <wp:anchor distT="0" distB="0" distL="114300" distR="114300" simplePos="0" relativeHeight="251658240" behindDoc="0" locked="0" layoutInCell="1" allowOverlap="1" wp14:anchorId="47B57F9B" wp14:editId="2EDC025F">
          <wp:simplePos x="0" y="0"/>
          <wp:positionH relativeFrom="column">
            <wp:posOffset>5377180</wp:posOffset>
          </wp:positionH>
          <wp:positionV relativeFrom="paragraph">
            <wp:posOffset>14605</wp:posOffset>
          </wp:positionV>
          <wp:extent cx="883285" cy="883285"/>
          <wp:effectExtent l="0" t="0" r="0" b="0"/>
          <wp:wrapSquare wrapText="bothSides"/>
          <wp:docPr id="32" name="Image 32" descr="SDCqrser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DCqrserver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285" cy="883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D7912" w:rsidRPr="00670315">
      <w:rPr>
        <w:color w:val="7F7F7F"/>
        <w:lang w:val="fr-FR"/>
      </w:rPr>
      <w:t xml:space="preserve">Son des Cimes – </w:t>
    </w:r>
    <w:r w:rsidR="00851A50">
      <w:rPr>
        <w:color w:val="7F7F7F"/>
        <w:lang w:val="fr-FR"/>
      </w:rPr>
      <w:t>39 Imp. Du Pellas</w:t>
    </w:r>
    <w:r w:rsidR="00467BE6">
      <w:rPr>
        <w:color w:val="7F7F7F"/>
        <w:lang w:val="fr-FR"/>
      </w:rPr>
      <w:t xml:space="preserve"> </w:t>
    </w:r>
    <w:r w:rsidR="00467BE6" w:rsidRPr="00670315">
      <w:rPr>
        <w:color w:val="7F7F7F"/>
        <w:lang w:val="fr-FR"/>
      </w:rPr>
      <w:t>–</w:t>
    </w:r>
    <w:r w:rsidR="00467BE6">
      <w:rPr>
        <w:color w:val="7F7F7F"/>
        <w:lang w:val="fr-FR"/>
      </w:rPr>
      <w:t xml:space="preserve"> </w:t>
    </w:r>
    <w:r w:rsidR="00DD7912" w:rsidRPr="00DD7912">
      <w:rPr>
        <w:color w:val="7F7F7F"/>
        <w:lang w:val="fr-FR"/>
      </w:rPr>
      <w:t>05350 Arvieux</w:t>
    </w:r>
  </w:p>
  <w:p w14:paraId="353294F3" w14:textId="77777777" w:rsidR="00467BE6" w:rsidRDefault="00DD7912" w:rsidP="00DD7912">
    <w:pPr>
      <w:pStyle w:val="Pieddepage"/>
      <w:jc w:val="center"/>
      <w:rPr>
        <w:color w:val="808080"/>
        <w:sz w:val="22"/>
        <w:szCs w:val="22"/>
        <w:lang w:val="fr-FR"/>
      </w:rPr>
    </w:pPr>
    <w:r w:rsidRPr="00670315">
      <w:rPr>
        <w:color w:val="7F7F7F"/>
        <w:sz w:val="22"/>
        <w:szCs w:val="22"/>
        <w:lang w:val="fr-FR"/>
      </w:rPr>
      <w:t xml:space="preserve">Association loi 1901 </w:t>
    </w:r>
    <w:r w:rsidR="00B16016">
      <w:rPr>
        <w:color w:val="7F7F7F"/>
        <w:sz w:val="22"/>
        <w:szCs w:val="22"/>
        <w:lang w:val="fr-FR"/>
      </w:rPr>
      <w:t xml:space="preserve">reconnue d’intérêt général </w:t>
    </w:r>
    <w:r w:rsidRPr="00670315">
      <w:rPr>
        <w:color w:val="7F7F7F"/>
        <w:sz w:val="22"/>
        <w:szCs w:val="22"/>
        <w:lang w:val="fr-FR"/>
      </w:rPr>
      <w:t xml:space="preserve">n° W051000990 </w:t>
    </w:r>
    <w:r>
      <w:rPr>
        <w:color w:val="7F7F7F"/>
        <w:sz w:val="22"/>
        <w:szCs w:val="22"/>
        <w:lang w:val="fr-FR"/>
      </w:rPr>
      <w:t xml:space="preserve">- </w:t>
    </w:r>
    <w:r>
      <w:rPr>
        <w:color w:val="808080"/>
        <w:sz w:val="22"/>
        <w:szCs w:val="22"/>
        <w:lang w:val="fr-FR"/>
      </w:rPr>
      <w:t xml:space="preserve">Code APE : </w:t>
    </w:r>
    <w:r w:rsidR="00467BE6" w:rsidRPr="00CE4E80">
      <w:rPr>
        <w:color w:val="808080" w:themeColor="background1" w:themeShade="80"/>
        <w:lang w:val="fr-FR"/>
      </w:rPr>
      <w:t>9329Z</w:t>
    </w:r>
    <w:r w:rsidR="00467BE6" w:rsidRPr="00CE4E80">
      <w:rPr>
        <w:lang w:val="fr-FR"/>
      </w:rPr>
      <w:t xml:space="preserve"> </w:t>
    </w:r>
  </w:p>
  <w:p w14:paraId="0859E95D" w14:textId="0A89F21C" w:rsidR="00467BE6" w:rsidRPr="00CE4E80" w:rsidRDefault="00DD7912" w:rsidP="00DD7912">
    <w:pPr>
      <w:pStyle w:val="Pieddepage"/>
      <w:jc w:val="center"/>
      <w:rPr>
        <w:color w:val="7F7F7F"/>
      </w:rPr>
    </w:pPr>
    <w:r w:rsidRPr="00670315">
      <w:rPr>
        <w:color w:val="808080"/>
        <w:sz w:val="22"/>
        <w:szCs w:val="22"/>
        <w:lang w:val="fr-FR"/>
      </w:rPr>
      <w:t xml:space="preserve"> </w:t>
    </w:r>
    <w:r w:rsidRPr="00CE4E80">
      <w:rPr>
        <w:color w:val="808080"/>
        <w:sz w:val="22"/>
        <w:szCs w:val="22"/>
      </w:rPr>
      <w:t>Siret : 513 386 979 000 19</w:t>
    </w:r>
    <w:r w:rsidR="00467BE6" w:rsidRPr="00CE4E80">
      <w:rPr>
        <w:color w:val="808080"/>
        <w:sz w:val="22"/>
        <w:szCs w:val="22"/>
      </w:rPr>
      <w:t xml:space="preserve"> -</w:t>
    </w:r>
    <w:r w:rsidR="00467BE6" w:rsidRPr="00CE4E80">
      <w:rPr>
        <w:color w:val="7F7F7F"/>
      </w:rPr>
      <w:t xml:space="preserve"> </w:t>
    </w:r>
    <w:r w:rsidR="00467BE6" w:rsidRPr="00467BE6">
      <w:rPr>
        <w:rFonts w:ascii="Webdings" w:hAnsi="Webdings" w:cs="Webdings"/>
        <w:color w:val="808080" w:themeColor="background1" w:themeShade="80"/>
        <w:lang w:val="fr-FR" w:eastAsia="fr-FR" w:bidi="ar-SA"/>
      </w:rPr>
      <w:t></w:t>
    </w:r>
    <w:r w:rsidR="00467BE6" w:rsidRPr="00CE4E80">
      <w:rPr>
        <w:color w:val="808080" w:themeColor="background1" w:themeShade="80"/>
      </w:rPr>
      <w:t> </w:t>
    </w:r>
    <w:r w:rsidR="00467BE6" w:rsidRPr="00CE4E80">
      <w:rPr>
        <w:color w:val="7F7F7F"/>
      </w:rPr>
      <w:t>:</w:t>
    </w:r>
    <w:r w:rsidRPr="00CE4E80">
      <w:rPr>
        <w:color w:val="7F7F7F"/>
      </w:rPr>
      <w:t xml:space="preserve">06 62 54 34 79 </w:t>
    </w:r>
  </w:p>
  <w:p w14:paraId="234CEDB4" w14:textId="04388BDA" w:rsidR="00DD7912" w:rsidRPr="00CE4E80" w:rsidRDefault="00DD7912" w:rsidP="00DD7912">
    <w:pPr>
      <w:pStyle w:val="Pieddepage"/>
      <w:jc w:val="center"/>
      <w:rPr>
        <w:color w:val="7F7F7F"/>
      </w:rPr>
    </w:pPr>
    <w:hyperlink r:id="rId2" w:history="1">
      <w:r w:rsidRPr="00CE4E80">
        <w:rPr>
          <w:rStyle w:val="Lienhypertexte"/>
          <w:color w:val="808080"/>
          <w:u w:val="none"/>
        </w:rPr>
        <w:t>sondescimes@gmail.com</w:t>
      </w:r>
    </w:hyperlink>
    <w:r w:rsidRPr="00CE4E80">
      <w:rPr>
        <w:color w:val="7F7F7F"/>
      </w:rPr>
      <w:t xml:space="preserve"> - http://sondescimes.lescigales.org</w:t>
    </w:r>
  </w:p>
  <w:p w14:paraId="5947E509" w14:textId="77777777" w:rsidR="00F351D9" w:rsidRPr="00DD7912" w:rsidRDefault="00F351D9" w:rsidP="0037460C">
    <w:pPr>
      <w:pStyle w:val="Pieddepage"/>
      <w:jc w:val="center"/>
      <w:rPr>
        <w:color w:val="7F7F7F"/>
        <w:lang w:val="fr-FR"/>
      </w:rPr>
    </w:pPr>
    <w:r w:rsidRPr="00DD7912">
      <w:rPr>
        <w:color w:val="7F7F7F"/>
        <w:lang w:val="fr-FR"/>
      </w:rPr>
      <w:t>Non assujettie à la T.V.A.</w:t>
    </w:r>
  </w:p>
  <w:p w14:paraId="362A7186" w14:textId="77777777" w:rsidR="008E741D" w:rsidRPr="0037460C" w:rsidRDefault="00AC290A" w:rsidP="0037460C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6EC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A88F2" w14:textId="77777777" w:rsidR="00C26228" w:rsidRDefault="00C26228" w:rsidP="008E741D">
      <w:r>
        <w:separator/>
      </w:r>
    </w:p>
  </w:footnote>
  <w:footnote w:type="continuationSeparator" w:id="0">
    <w:p w14:paraId="0A21FE4B" w14:textId="77777777" w:rsidR="00C26228" w:rsidRDefault="00C26228" w:rsidP="008E7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E526B" w14:textId="77777777" w:rsidR="008E741D" w:rsidRPr="003E12AB" w:rsidRDefault="008453C7" w:rsidP="008E741D">
    <w:pPr>
      <w:pStyle w:val="En-tte"/>
      <w:rPr>
        <w:color w:val="7030A0"/>
      </w:rPr>
    </w:pPr>
    <w:r>
      <w:rPr>
        <w:noProof/>
        <w:color w:val="7030A0"/>
        <w:lang w:val="fr-FR" w:eastAsia="fr-FR" w:bidi="ar-SA"/>
      </w:rPr>
      <w:drawing>
        <wp:anchor distT="0" distB="0" distL="114300" distR="114300" simplePos="0" relativeHeight="251659776" behindDoc="0" locked="0" layoutInCell="1" allowOverlap="1" wp14:anchorId="24A72472" wp14:editId="3B2DE49C">
          <wp:simplePos x="0" y="0"/>
          <wp:positionH relativeFrom="column">
            <wp:posOffset>16402</wp:posOffset>
          </wp:positionH>
          <wp:positionV relativeFrom="paragraph">
            <wp:posOffset>-479</wp:posOffset>
          </wp:positionV>
          <wp:extent cx="1691257" cy="1690777"/>
          <wp:effectExtent l="19050" t="0" r="4193" b="0"/>
          <wp:wrapNone/>
          <wp:docPr id="31" name="Image 0" descr="LOGO_SDC3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DC3.0.png"/>
                  <pic:cNvPicPr/>
                </pic:nvPicPr>
                <pic:blipFill>
                  <a:blip r:embed="rId1" cstate="screen"/>
                  <a:stretch>
                    <a:fillRect/>
                  </a:stretch>
                </pic:blipFill>
                <pic:spPr>
                  <a:xfrm>
                    <a:off x="0" y="0"/>
                    <a:ext cx="1691257" cy="1690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7BC93E9" w14:textId="51DF8389" w:rsidR="008E741D" w:rsidRPr="00A6060B" w:rsidRDefault="00B53C6B" w:rsidP="00902897">
    <w:pPr>
      <w:pStyle w:val="En-tte"/>
      <w:jc w:val="right"/>
      <w:rPr>
        <w:color w:val="002060"/>
        <w:lang w:val="fr-FR"/>
      </w:rPr>
    </w:pPr>
    <w:r w:rsidRPr="00A6060B">
      <w:rPr>
        <w:color w:val="002060"/>
        <w:lang w:val="fr-FR"/>
      </w:rPr>
      <w:t>A Arvieux, le</w:t>
    </w:r>
    <w:r w:rsidR="0090553E">
      <w:rPr>
        <w:color w:val="002060"/>
        <w:lang w:val="fr-FR"/>
      </w:rPr>
      <w:t xml:space="preserve"> </w:t>
    </w:r>
  </w:p>
  <w:p w14:paraId="28831E99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49399BF6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4221180A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0AA41226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5358FF77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184D52E5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  <w:p w14:paraId="6971ECC9" w14:textId="77777777" w:rsidR="00902897" w:rsidRPr="00DD7912" w:rsidRDefault="00902897" w:rsidP="00902897">
    <w:pPr>
      <w:pStyle w:val="En-tte"/>
      <w:jc w:val="right"/>
      <w:rPr>
        <w:color w:val="7030A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B42813"/>
    <w:multiLevelType w:val="multilevel"/>
    <w:tmpl w:val="5A5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30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264"/>
    <w:rsid w:val="00026A28"/>
    <w:rsid w:val="000326A1"/>
    <w:rsid w:val="00040A70"/>
    <w:rsid w:val="0004312E"/>
    <w:rsid w:val="00044B17"/>
    <w:rsid w:val="00051F72"/>
    <w:rsid w:val="000572EE"/>
    <w:rsid w:val="00062289"/>
    <w:rsid w:val="0006357C"/>
    <w:rsid w:val="00071D0D"/>
    <w:rsid w:val="0007345C"/>
    <w:rsid w:val="000779A7"/>
    <w:rsid w:val="00082C2C"/>
    <w:rsid w:val="0008318F"/>
    <w:rsid w:val="0008537D"/>
    <w:rsid w:val="00086684"/>
    <w:rsid w:val="000A3302"/>
    <w:rsid w:val="000B082E"/>
    <w:rsid w:val="000B339E"/>
    <w:rsid w:val="000B5F4B"/>
    <w:rsid w:val="000C7158"/>
    <w:rsid w:val="000D5B73"/>
    <w:rsid w:val="000E1243"/>
    <w:rsid w:val="000E3097"/>
    <w:rsid w:val="000E449E"/>
    <w:rsid w:val="001128C7"/>
    <w:rsid w:val="001246EF"/>
    <w:rsid w:val="00133D40"/>
    <w:rsid w:val="00160FCB"/>
    <w:rsid w:val="001716CF"/>
    <w:rsid w:val="00173947"/>
    <w:rsid w:val="001748DE"/>
    <w:rsid w:val="00175DA4"/>
    <w:rsid w:val="00176CD0"/>
    <w:rsid w:val="001907EF"/>
    <w:rsid w:val="00193B5A"/>
    <w:rsid w:val="00196660"/>
    <w:rsid w:val="001B374B"/>
    <w:rsid w:val="001B3AB5"/>
    <w:rsid w:val="001B44D9"/>
    <w:rsid w:val="001C20D6"/>
    <w:rsid w:val="001C3484"/>
    <w:rsid w:val="001C48FE"/>
    <w:rsid w:val="001D609F"/>
    <w:rsid w:val="001E65FB"/>
    <w:rsid w:val="001F1FFB"/>
    <w:rsid w:val="001F5157"/>
    <w:rsid w:val="001F7AC8"/>
    <w:rsid w:val="00202269"/>
    <w:rsid w:val="00202EF5"/>
    <w:rsid w:val="00214C3A"/>
    <w:rsid w:val="00216365"/>
    <w:rsid w:val="0022336E"/>
    <w:rsid w:val="002422EE"/>
    <w:rsid w:val="00243580"/>
    <w:rsid w:val="00243EB0"/>
    <w:rsid w:val="00250C30"/>
    <w:rsid w:val="00250F77"/>
    <w:rsid w:val="00251263"/>
    <w:rsid w:val="0025150C"/>
    <w:rsid w:val="00251DAF"/>
    <w:rsid w:val="00264264"/>
    <w:rsid w:val="00271CD8"/>
    <w:rsid w:val="00276EDD"/>
    <w:rsid w:val="002811C1"/>
    <w:rsid w:val="0028326F"/>
    <w:rsid w:val="00293540"/>
    <w:rsid w:val="002B0D79"/>
    <w:rsid w:val="002B3745"/>
    <w:rsid w:val="002C100E"/>
    <w:rsid w:val="002C10D1"/>
    <w:rsid w:val="002C53F6"/>
    <w:rsid w:val="002C70A4"/>
    <w:rsid w:val="002D7C05"/>
    <w:rsid w:val="002E4BDD"/>
    <w:rsid w:val="002E5BD1"/>
    <w:rsid w:val="002E7B5D"/>
    <w:rsid w:val="002F486E"/>
    <w:rsid w:val="002F4D99"/>
    <w:rsid w:val="003003B7"/>
    <w:rsid w:val="003018BB"/>
    <w:rsid w:val="003060B0"/>
    <w:rsid w:val="00307EF1"/>
    <w:rsid w:val="00313B72"/>
    <w:rsid w:val="00315BE7"/>
    <w:rsid w:val="00317B1F"/>
    <w:rsid w:val="00317E15"/>
    <w:rsid w:val="003241D2"/>
    <w:rsid w:val="00331302"/>
    <w:rsid w:val="0033667F"/>
    <w:rsid w:val="00341038"/>
    <w:rsid w:val="00341DFF"/>
    <w:rsid w:val="00345E30"/>
    <w:rsid w:val="0035446F"/>
    <w:rsid w:val="0036430A"/>
    <w:rsid w:val="003658D1"/>
    <w:rsid w:val="00371196"/>
    <w:rsid w:val="0037460C"/>
    <w:rsid w:val="00377DF9"/>
    <w:rsid w:val="00387D05"/>
    <w:rsid w:val="003945FC"/>
    <w:rsid w:val="003A1BD3"/>
    <w:rsid w:val="003A437F"/>
    <w:rsid w:val="003B5AF5"/>
    <w:rsid w:val="003C2278"/>
    <w:rsid w:val="003C2B21"/>
    <w:rsid w:val="003C4428"/>
    <w:rsid w:val="003D37B4"/>
    <w:rsid w:val="003D6C82"/>
    <w:rsid w:val="003D7C44"/>
    <w:rsid w:val="003E116D"/>
    <w:rsid w:val="003E12AB"/>
    <w:rsid w:val="003E773A"/>
    <w:rsid w:val="00401EE5"/>
    <w:rsid w:val="0040395D"/>
    <w:rsid w:val="00404264"/>
    <w:rsid w:val="00420985"/>
    <w:rsid w:val="00422A24"/>
    <w:rsid w:val="00423D80"/>
    <w:rsid w:val="00436083"/>
    <w:rsid w:val="00464720"/>
    <w:rsid w:val="00467BE6"/>
    <w:rsid w:val="004718E2"/>
    <w:rsid w:val="004720CB"/>
    <w:rsid w:val="0047228C"/>
    <w:rsid w:val="004818E8"/>
    <w:rsid w:val="0048372A"/>
    <w:rsid w:val="00484811"/>
    <w:rsid w:val="00487D77"/>
    <w:rsid w:val="004A35E8"/>
    <w:rsid w:val="004A4321"/>
    <w:rsid w:val="004A5FBE"/>
    <w:rsid w:val="004C193A"/>
    <w:rsid w:val="004C3266"/>
    <w:rsid w:val="004C7C2D"/>
    <w:rsid w:val="004D520D"/>
    <w:rsid w:val="004D5FCD"/>
    <w:rsid w:val="004D7ECC"/>
    <w:rsid w:val="004E0896"/>
    <w:rsid w:val="005032CE"/>
    <w:rsid w:val="005034FF"/>
    <w:rsid w:val="00513108"/>
    <w:rsid w:val="00521A6B"/>
    <w:rsid w:val="00525DDC"/>
    <w:rsid w:val="005368CE"/>
    <w:rsid w:val="00536B57"/>
    <w:rsid w:val="0055213F"/>
    <w:rsid w:val="00553323"/>
    <w:rsid w:val="00555B3A"/>
    <w:rsid w:val="00570437"/>
    <w:rsid w:val="00574F45"/>
    <w:rsid w:val="00583A26"/>
    <w:rsid w:val="00591361"/>
    <w:rsid w:val="00591E51"/>
    <w:rsid w:val="0059452A"/>
    <w:rsid w:val="005953FE"/>
    <w:rsid w:val="00595555"/>
    <w:rsid w:val="005A7AE0"/>
    <w:rsid w:val="005B24DD"/>
    <w:rsid w:val="005B3A8C"/>
    <w:rsid w:val="005C4872"/>
    <w:rsid w:val="005C6631"/>
    <w:rsid w:val="005C6B83"/>
    <w:rsid w:val="005D7A74"/>
    <w:rsid w:val="005D7E42"/>
    <w:rsid w:val="005E4395"/>
    <w:rsid w:val="005F2C3A"/>
    <w:rsid w:val="00605FF7"/>
    <w:rsid w:val="00613C4B"/>
    <w:rsid w:val="00614D91"/>
    <w:rsid w:val="00624B89"/>
    <w:rsid w:val="00631E4C"/>
    <w:rsid w:val="006412F7"/>
    <w:rsid w:val="006479AB"/>
    <w:rsid w:val="00650FAC"/>
    <w:rsid w:val="0065764A"/>
    <w:rsid w:val="0066310E"/>
    <w:rsid w:val="00667FCD"/>
    <w:rsid w:val="00672022"/>
    <w:rsid w:val="00674B3C"/>
    <w:rsid w:val="006765A7"/>
    <w:rsid w:val="00681CA8"/>
    <w:rsid w:val="00685777"/>
    <w:rsid w:val="00690BB2"/>
    <w:rsid w:val="006A24F9"/>
    <w:rsid w:val="006C092F"/>
    <w:rsid w:val="006C3263"/>
    <w:rsid w:val="006C63B9"/>
    <w:rsid w:val="006D00A2"/>
    <w:rsid w:val="006D0600"/>
    <w:rsid w:val="006E184C"/>
    <w:rsid w:val="006E373A"/>
    <w:rsid w:val="006E3CB7"/>
    <w:rsid w:val="006E68F7"/>
    <w:rsid w:val="006E6EC3"/>
    <w:rsid w:val="006F1DF8"/>
    <w:rsid w:val="007070A1"/>
    <w:rsid w:val="00710F9C"/>
    <w:rsid w:val="007117B1"/>
    <w:rsid w:val="007159CD"/>
    <w:rsid w:val="00733BC6"/>
    <w:rsid w:val="007379E6"/>
    <w:rsid w:val="00744918"/>
    <w:rsid w:val="00747340"/>
    <w:rsid w:val="0075213C"/>
    <w:rsid w:val="007563AA"/>
    <w:rsid w:val="00760AA1"/>
    <w:rsid w:val="00766034"/>
    <w:rsid w:val="00772745"/>
    <w:rsid w:val="0077401D"/>
    <w:rsid w:val="007818EA"/>
    <w:rsid w:val="007C220F"/>
    <w:rsid w:val="007C3438"/>
    <w:rsid w:val="007C5D2E"/>
    <w:rsid w:val="007E1CFE"/>
    <w:rsid w:val="00814533"/>
    <w:rsid w:val="008274FA"/>
    <w:rsid w:val="0083211C"/>
    <w:rsid w:val="008403F6"/>
    <w:rsid w:val="00842ADA"/>
    <w:rsid w:val="008453C7"/>
    <w:rsid w:val="00851A50"/>
    <w:rsid w:val="00852EE3"/>
    <w:rsid w:val="0085404B"/>
    <w:rsid w:val="00854A30"/>
    <w:rsid w:val="0085633B"/>
    <w:rsid w:val="008618E8"/>
    <w:rsid w:val="00862ACB"/>
    <w:rsid w:val="00862D1A"/>
    <w:rsid w:val="00865FFB"/>
    <w:rsid w:val="008715E9"/>
    <w:rsid w:val="00877E49"/>
    <w:rsid w:val="008817AA"/>
    <w:rsid w:val="00881B04"/>
    <w:rsid w:val="00882D01"/>
    <w:rsid w:val="008838F2"/>
    <w:rsid w:val="00884962"/>
    <w:rsid w:val="00894448"/>
    <w:rsid w:val="00894D99"/>
    <w:rsid w:val="008963E7"/>
    <w:rsid w:val="0089763D"/>
    <w:rsid w:val="00897AC4"/>
    <w:rsid w:val="008A4D12"/>
    <w:rsid w:val="008A582A"/>
    <w:rsid w:val="008B58FA"/>
    <w:rsid w:val="008C0A80"/>
    <w:rsid w:val="008C3F40"/>
    <w:rsid w:val="008D0FAB"/>
    <w:rsid w:val="008D6490"/>
    <w:rsid w:val="008E3964"/>
    <w:rsid w:val="008E741D"/>
    <w:rsid w:val="008F12CD"/>
    <w:rsid w:val="008F1C7F"/>
    <w:rsid w:val="008F55E2"/>
    <w:rsid w:val="00902897"/>
    <w:rsid w:val="00904A20"/>
    <w:rsid w:val="0090553E"/>
    <w:rsid w:val="009057FB"/>
    <w:rsid w:val="009102E8"/>
    <w:rsid w:val="00912C1F"/>
    <w:rsid w:val="00922C7D"/>
    <w:rsid w:val="009269C2"/>
    <w:rsid w:val="009276E8"/>
    <w:rsid w:val="0093229F"/>
    <w:rsid w:val="00940183"/>
    <w:rsid w:val="00961793"/>
    <w:rsid w:val="0096252A"/>
    <w:rsid w:val="00965111"/>
    <w:rsid w:val="009659AD"/>
    <w:rsid w:val="009725CC"/>
    <w:rsid w:val="00994081"/>
    <w:rsid w:val="009A0AC5"/>
    <w:rsid w:val="009A6B60"/>
    <w:rsid w:val="009B1F0B"/>
    <w:rsid w:val="009B53EE"/>
    <w:rsid w:val="009B57A6"/>
    <w:rsid w:val="009C04E7"/>
    <w:rsid w:val="009D26D0"/>
    <w:rsid w:val="009D6522"/>
    <w:rsid w:val="009E4300"/>
    <w:rsid w:val="009E4C6A"/>
    <w:rsid w:val="009F0822"/>
    <w:rsid w:val="009F378E"/>
    <w:rsid w:val="009F4BBE"/>
    <w:rsid w:val="00A10F76"/>
    <w:rsid w:val="00A14C71"/>
    <w:rsid w:val="00A21640"/>
    <w:rsid w:val="00A27C34"/>
    <w:rsid w:val="00A31549"/>
    <w:rsid w:val="00A416A4"/>
    <w:rsid w:val="00A43F80"/>
    <w:rsid w:val="00A47B6E"/>
    <w:rsid w:val="00A5162C"/>
    <w:rsid w:val="00A573F7"/>
    <w:rsid w:val="00A6060B"/>
    <w:rsid w:val="00A665A5"/>
    <w:rsid w:val="00A81964"/>
    <w:rsid w:val="00A87170"/>
    <w:rsid w:val="00A952A2"/>
    <w:rsid w:val="00AA251E"/>
    <w:rsid w:val="00AB0E55"/>
    <w:rsid w:val="00AB3FD7"/>
    <w:rsid w:val="00AC290A"/>
    <w:rsid w:val="00AC7A9B"/>
    <w:rsid w:val="00AD57BE"/>
    <w:rsid w:val="00AE26E9"/>
    <w:rsid w:val="00AE4302"/>
    <w:rsid w:val="00AE4FD0"/>
    <w:rsid w:val="00B16016"/>
    <w:rsid w:val="00B26814"/>
    <w:rsid w:val="00B27588"/>
    <w:rsid w:val="00B32629"/>
    <w:rsid w:val="00B45535"/>
    <w:rsid w:val="00B53C6B"/>
    <w:rsid w:val="00B633BA"/>
    <w:rsid w:val="00B84D41"/>
    <w:rsid w:val="00B976CD"/>
    <w:rsid w:val="00BA3AF7"/>
    <w:rsid w:val="00BB2198"/>
    <w:rsid w:val="00BB436D"/>
    <w:rsid w:val="00BB50E0"/>
    <w:rsid w:val="00BC19B1"/>
    <w:rsid w:val="00BD201F"/>
    <w:rsid w:val="00BD6931"/>
    <w:rsid w:val="00BE101E"/>
    <w:rsid w:val="00BE6C41"/>
    <w:rsid w:val="00C03EEC"/>
    <w:rsid w:val="00C073C5"/>
    <w:rsid w:val="00C1520B"/>
    <w:rsid w:val="00C26228"/>
    <w:rsid w:val="00C31D3F"/>
    <w:rsid w:val="00C40EB8"/>
    <w:rsid w:val="00C4506A"/>
    <w:rsid w:val="00C64BA0"/>
    <w:rsid w:val="00C66214"/>
    <w:rsid w:val="00C66584"/>
    <w:rsid w:val="00C7475E"/>
    <w:rsid w:val="00C82FA5"/>
    <w:rsid w:val="00C9021F"/>
    <w:rsid w:val="00C93B44"/>
    <w:rsid w:val="00CB65D8"/>
    <w:rsid w:val="00CC62A5"/>
    <w:rsid w:val="00CC740E"/>
    <w:rsid w:val="00CC7B2E"/>
    <w:rsid w:val="00CD3764"/>
    <w:rsid w:val="00CE27DC"/>
    <w:rsid w:val="00CE4E80"/>
    <w:rsid w:val="00CF0135"/>
    <w:rsid w:val="00CF4767"/>
    <w:rsid w:val="00D063BF"/>
    <w:rsid w:val="00D13195"/>
    <w:rsid w:val="00D200A2"/>
    <w:rsid w:val="00D2455F"/>
    <w:rsid w:val="00D269F6"/>
    <w:rsid w:val="00D341B0"/>
    <w:rsid w:val="00D3662F"/>
    <w:rsid w:val="00D4060D"/>
    <w:rsid w:val="00D423D9"/>
    <w:rsid w:val="00D53D17"/>
    <w:rsid w:val="00DA17DA"/>
    <w:rsid w:val="00DD2979"/>
    <w:rsid w:val="00DD65AF"/>
    <w:rsid w:val="00DD6E8B"/>
    <w:rsid w:val="00DD6F79"/>
    <w:rsid w:val="00DD7912"/>
    <w:rsid w:val="00DF199F"/>
    <w:rsid w:val="00DF4C17"/>
    <w:rsid w:val="00E00B7A"/>
    <w:rsid w:val="00E03068"/>
    <w:rsid w:val="00E03C63"/>
    <w:rsid w:val="00E0496B"/>
    <w:rsid w:val="00E15DD6"/>
    <w:rsid w:val="00E17405"/>
    <w:rsid w:val="00E262D9"/>
    <w:rsid w:val="00E30D79"/>
    <w:rsid w:val="00E32BA6"/>
    <w:rsid w:val="00E35894"/>
    <w:rsid w:val="00E370BB"/>
    <w:rsid w:val="00E37737"/>
    <w:rsid w:val="00E67DAC"/>
    <w:rsid w:val="00E71900"/>
    <w:rsid w:val="00E72821"/>
    <w:rsid w:val="00E84481"/>
    <w:rsid w:val="00E87DAD"/>
    <w:rsid w:val="00EA38C7"/>
    <w:rsid w:val="00EA7D8F"/>
    <w:rsid w:val="00ED4397"/>
    <w:rsid w:val="00ED453E"/>
    <w:rsid w:val="00EE34FD"/>
    <w:rsid w:val="00EF2DD1"/>
    <w:rsid w:val="00EF43CE"/>
    <w:rsid w:val="00EF4807"/>
    <w:rsid w:val="00F01AB1"/>
    <w:rsid w:val="00F047A5"/>
    <w:rsid w:val="00F06CC6"/>
    <w:rsid w:val="00F124AD"/>
    <w:rsid w:val="00F26204"/>
    <w:rsid w:val="00F279D3"/>
    <w:rsid w:val="00F318A5"/>
    <w:rsid w:val="00F351D9"/>
    <w:rsid w:val="00F36BBA"/>
    <w:rsid w:val="00F36C14"/>
    <w:rsid w:val="00F44897"/>
    <w:rsid w:val="00F46856"/>
    <w:rsid w:val="00F552CB"/>
    <w:rsid w:val="00F64C2E"/>
    <w:rsid w:val="00F66886"/>
    <w:rsid w:val="00F85098"/>
    <w:rsid w:val="00F90AB3"/>
    <w:rsid w:val="00F912EB"/>
    <w:rsid w:val="00F96543"/>
    <w:rsid w:val="00F96801"/>
    <w:rsid w:val="00FA111E"/>
    <w:rsid w:val="00FA3526"/>
    <w:rsid w:val="00FA70FE"/>
    <w:rsid w:val="00FA7AEC"/>
    <w:rsid w:val="00FB2762"/>
    <w:rsid w:val="00FB64CD"/>
    <w:rsid w:val="00FC4251"/>
    <w:rsid w:val="00FC5421"/>
    <w:rsid w:val="00FD41AC"/>
    <w:rsid w:val="00FD51EF"/>
    <w:rsid w:val="00FE0B8B"/>
    <w:rsid w:val="00FE15C3"/>
    <w:rsid w:val="00FF1117"/>
    <w:rsid w:val="00FF460C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D6DC5AE"/>
  <w15:docId w15:val="{E713DF27-1422-446B-B16B-15E05268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C6B"/>
    <w:rPr>
      <w:sz w:val="24"/>
      <w:szCs w:val="24"/>
      <w:lang w:val="en-US"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53C6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3C6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3C6B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3C6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3C6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3C6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3C6B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3C6B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3C6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B53C6B"/>
    <w:rPr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7E4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7E4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E74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E741D"/>
  </w:style>
  <w:style w:type="paragraph" w:styleId="Pieddepage">
    <w:name w:val="footer"/>
    <w:basedOn w:val="Normal"/>
    <w:link w:val="PieddepageCar"/>
    <w:uiPriority w:val="99"/>
    <w:unhideWhenUsed/>
    <w:rsid w:val="008E74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E741D"/>
  </w:style>
  <w:style w:type="character" w:styleId="Lienhypertexte">
    <w:name w:val="Hyperlink"/>
    <w:basedOn w:val="Policepardfaut"/>
    <w:uiPriority w:val="99"/>
    <w:unhideWhenUsed/>
    <w:rsid w:val="00852EE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53C6B"/>
    <w:rPr>
      <w:rFonts w:ascii="Cambria" w:eastAsia="Times New Roman" w:hAnsi="Cambria"/>
      <w:b/>
      <w:bCs/>
      <w:kern w:val="32"/>
      <w:sz w:val="32"/>
      <w:szCs w:val="32"/>
    </w:rPr>
  </w:style>
  <w:style w:type="table" w:styleId="Grilledutableau">
    <w:name w:val="Table Grid"/>
    <w:basedOn w:val="TableauNormal"/>
    <w:uiPriority w:val="59"/>
    <w:rsid w:val="00F351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B53C6B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53C6B"/>
    <w:rPr>
      <w:rFonts w:ascii="Cambria" w:eastAsia="Times New Roman" w:hAnsi="Cambria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B53C6B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B53C6B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B53C6B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B53C6B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B53C6B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B53C6B"/>
    <w:rPr>
      <w:rFonts w:ascii="Cambria" w:eastAsia="Times New Roman" w:hAnsi="Cambria"/>
    </w:rPr>
  </w:style>
  <w:style w:type="paragraph" w:styleId="Titre">
    <w:name w:val="Title"/>
    <w:basedOn w:val="Normal"/>
    <w:next w:val="Normal"/>
    <w:link w:val="TitreCar"/>
    <w:uiPriority w:val="10"/>
    <w:qFormat/>
    <w:rsid w:val="00B53C6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B53C6B"/>
    <w:rPr>
      <w:rFonts w:ascii="Cambria" w:eastAsia="Times New Roman" w:hAnsi="Cambria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3C6B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B53C6B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B53C6B"/>
    <w:rPr>
      <w:b/>
      <w:bCs/>
    </w:rPr>
  </w:style>
  <w:style w:type="character" w:styleId="Accentuation">
    <w:name w:val="Emphasis"/>
    <w:basedOn w:val="Policepardfaut"/>
    <w:uiPriority w:val="20"/>
    <w:qFormat/>
    <w:rsid w:val="00B53C6B"/>
    <w:rPr>
      <w:rFonts w:ascii="Calibri" w:hAnsi="Calibri"/>
      <w:b/>
      <w:i/>
      <w:iCs/>
    </w:rPr>
  </w:style>
  <w:style w:type="paragraph" w:styleId="Paragraphedeliste">
    <w:name w:val="List Paragraph"/>
    <w:basedOn w:val="Normal"/>
    <w:uiPriority w:val="34"/>
    <w:qFormat/>
    <w:rsid w:val="00B53C6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53C6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B53C6B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3C6B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3C6B"/>
    <w:rPr>
      <w:b/>
      <w:i/>
      <w:sz w:val="24"/>
    </w:rPr>
  </w:style>
  <w:style w:type="character" w:styleId="Accentuationlgre">
    <w:name w:val="Subtle Emphasis"/>
    <w:uiPriority w:val="19"/>
    <w:qFormat/>
    <w:rsid w:val="00B53C6B"/>
    <w:rPr>
      <w:i/>
      <w:color w:val="5A5A5A"/>
    </w:rPr>
  </w:style>
  <w:style w:type="character" w:styleId="Accentuationintense">
    <w:name w:val="Intense Emphasis"/>
    <w:basedOn w:val="Policepardfaut"/>
    <w:uiPriority w:val="21"/>
    <w:qFormat/>
    <w:rsid w:val="00B53C6B"/>
    <w:rPr>
      <w:b/>
      <w:i/>
      <w:sz w:val="24"/>
      <w:szCs w:val="24"/>
      <w:u w:val="single"/>
    </w:rPr>
  </w:style>
  <w:style w:type="character" w:styleId="Rfrencelgre">
    <w:name w:val="Subtle Reference"/>
    <w:basedOn w:val="Policepardfaut"/>
    <w:uiPriority w:val="31"/>
    <w:qFormat/>
    <w:rsid w:val="00B53C6B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B53C6B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B53C6B"/>
    <w:rPr>
      <w:rFonts w:ascii="Cambria" w:eastAsia="Times New Roman" w:hAnsi="Cambria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53C6B"/>
    <w:pPr>
      <w:outlineLvl w:val="9"/>
    </w:pPr>
  </w:style>
  <w:style w:type="table" w:customStyle="1" w:styleId="Tramemoyenne1-Accent11">
    <w:name w:val="Trame moyenne 1 - Accent 11"/>
    <w:basedOn w:val="TableauNormal"/>
    <w:uiPriority w:val="63"/>
    <w:rsid w:val="0085633B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claire-Accent5">
    <w:name w:val="Light Shading Accent 5"/>
    <w:basedOn w:val="TableauNormal"/>
    <w:uiPriority w:val="60"/>
    <w:rsid w:val="00E7282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Grillemoyenne3-Accent5">
    <w:name w:val="Medium Grid 3 Accent 5"/>
    <w:basedOn w:val="TableauNormal"/>
    <w:uiPriority w:val="69"/>
    <w:rsid w:val="00F64C2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Style1">
    <w:name w:val="Style1"/>
    <w:basedOn w:val="TableauNormal"/>
    <w:uiPriority w:val="99"/>
    <w:qFormat/>
    <w:rsid w:val="00243580"/>
    <w:rPr>
      <w:color w:val="0070C0"/>
    </w:rPr>
    <w:tblPr>
      <w:tblBorders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  <w:insideH w:val="single" w:sz="4" w:space="0" w:color="00B0F0"/>
        <w:insideV w:val="single" w:sz="4" w:space="0" w:color="00B0F0"/>
      </w:tblBorders>
    </w:tblPr>
    <w:tcPr>
      <w:shd w:val="clear" w:color="auto" w:fill="FFFFFF"/>
    </w:tcPr>
  </w:style>
  <w:style w:type="character" w:styleId="Mentionnonrsolue">
    <w:name w:val="Unresolved Mention"/>
    <w:basedOn w:val="Policepardfaut"/>
    <w:uiPriority w:val="99"/>
    <w:semiHidden/>
    <w:unhideWhenUsed/>
    <w:rsid w:val="00467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ndescimes@gmail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S%20SON%20DES%20CIMES\COMPTA\Facturation\Devi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3B76C-EB6A-471E-9FFD-F3A011C32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Devis.dotx</Template>
  <TotalTime>952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Samuel Bibas</cp:lastModifiedBy>
  <cp:revision>63</cp:revision>
  <cp:lastPrinted>2020-08-05T16:00:00Z</cp:lastPrinted>
  <dcterms:created xsi:type="dcterms:W3CDTF">2020-08-05T16:01:00Z</dcterms:created>
  <dcterms:modified xsi:type="dcterms:W3CDTF">2025-06-20T09:23:00Z</dcterms:modified>
</cp:coreProperties>
</file>